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E8E78" w14:textId="6582D76D" w:rsidR="00C0115B" w:rsidRDefault="00080AE2">
      <w:pPr>
        <w:pStyle w:val="Title"/>
      </w:pPr>
      <w:r>
        <w:t>RESULTS</w:t>
      </w:r>
    </w:p>
    <w:p w14:paraId="5C086C40" w14:textId="77777777" w:rsidR="00080AE2" w:rsidRDefault="00080AE2" w:rsidP="00080AE2">
      <w:pPr>
        <w:pStyle w:val="Subtitle"/>
      </w:pPr>
    </w:p>
    <w:p w14:paraId="4B716ACB" w14:textId="7B17B1D4" w:rsidR="00C0115B" w:rsidRDefault="00080AE2" w:rsidP="00080AE2">
      <w:pPr>
        <w:pStyle w:val="Subtitle"/>
      </w:pPr>
      <w:r>
        <w:t>DIFFERENT EMOTION OUTPUTS</w:t>
      </w:r>
      <w:r>
        <w:rPr>
          <w:noProof/>
        </w:rPr>
        <w:drawing>
          <wp:inline distT="0" distB="0" distL="0" distR="0" wp14:anchorId="32A187A8" wp14:editId="023D7D19">
            <wp:extent cx="5486400" cy="4745355"/>
            <wp:effectExtent l="0" t="0" r="0" b="4445"/>
            <wp:docPr id="2641425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42503" name="Picture 2641425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BE25" w14:textId="7DD4BC06" w:rsidR="00C0115B" w:rsidRDefault="00080AE2">
      <w:pPr>
        <w:pStyle w:val="Author"/>
      </w:pPr>
      <w:r>
        <w:rPr>
          <w:noProof/>
        </w:rPr>
        <w:lastRenderedPageBreak/>
        <w:drawing>
          <wp:inline distT="0" distB="0" distL="0" distR="0" wp14:anchorId="5F7E1B74" wp14:editId="51DC0F22">
            <wp:extent cx="5478277" cy="4787153"/>
            <wp:effectExtent l="0" t="0" r="0" b="1270"/>
            <wp:docPr id="1731355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5528" name="Picture 1731355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22" cy="48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604FE" wp14:editId="47598F52">
            <wp:extent cx="5499767" cy="4733364"/>
            <wp:effectExtent l="0" t="0" r="0" b="3810"/>
            <wp:docPr id="1171524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2437" name="Picture 1171524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885" cy="476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2F78F" wp14:editId="3CA9561E">
            <wp:extent cx="5486400" cy="4784090"/>
            <wp:effectExtent l="0" t="0" r="0" b="3810"/>
            <wp:docPr id="17242004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00499" name="Picture 172420049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6775" w14:textId="77777777" w:rsidR="00C0115B" w:rsidRDefault="00000000">
      <w:r>
        <w:br w:type="page"/>
      </w:r>
    </w:p>
    <w:p w14:paraId="745A4876" w14:textId="60580BD2" w:rsidR="00C0115B" w:rsidRDefault="00080AE2">
      <w:pPr>
        <w:rPr>
          <w:b/>
          <w:bCs/>
          <w:color w:val="EB130B" w:themeColor="accent1" w:themeShade="BF"/>
          <w:sz w:val="44"/>
          <w:szCs w:val="44"/>
        </w:rPr>
      </w:pPr>
      <w:r w:rsidRPr="00080AE2">
        <w:rPr>
          <w:b/>
          <w:bCs/>
          <w:color w:val="EB130B" w:themeColor="accent1" w:themeShade="BF"/>
          <w:sz w:val="44"/>
          <w:szCs w:val="44"/>
        </w:rPr>
        <w:lastRenderedPageBreak/>
        <w:t>DIFFERENT EMOTION OUTPUTS</w:t>
      </w:r>
    </w:p>
    <w:p w14:paraId="51DBCF18" w14:textId="2C701601" w:rsidR="00080AE2" w:rsidRPr="00080AE2" w:rsidRDefault="00080AE2">
      <w:pPr>
        <w:rPr>
          <w:b/>
          <w:bCs/>
          <w:color w:val="EB130B" w:themeColor="accent1" w:themeShade="BF"/>
          <w:sz w:val="44"/>
          <w:szCs w:val="44"/>
        </w:rPr>
      </w:pPr>
      <w:r>
        <w:rPr>
          <w:noProof/>
        </w:rPr>
        <w:drawing>
          <wp:inline distT="0" distB="0" distL="0" distR="0" wp14:anchorId="6308E40D" wp14:editId="6116A448">
            <wp:extent cx="5130165" cy="3478299"/>
            <wp:effectExtent l="0" t="0" r="635" b="1905"/>
            <wp:docPr id="15824954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95440" name="Picture 15824954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09" cy="349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91C5" w14:textId="3CF7C3EC" w:rsidR="00080AE2" w:rsidRDefault="00080AE2">
      <w:pPr>
        <w:sectPr w:rsidR="00080AE2">
          <w:pgSz w:w="12240" w:h="15840"/>
          <w:pgMar w:top="2520" w:right="1800" w:bottom="1728" w:left="1800" w:header="720" w:footer="720" w:gutter="0"/>
          <w:pgNumType w:fmt="lowerRoman" w:start="1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6F396D0E" wp14:editId="3C2B382B">
            <wp:extent cx="5130277" cy="3030070"/>
            <wp:effectExtent l="0" t="0" r="635" b="5715"/>
            <wp:docPr id="8061693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69324" name="Picture 8061693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984" cy="303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6F7C" w14:textId="77777777" w:rsidR="00C0115B" w:rsidRDefault="00C0115B" w:rsidP="00080AE2">
      <w:pPr>
        <w:pStyle w:val="Heading1"/>
      </w:pPr>
    </w:p>
    <w:sectPr w:rsidR="00C0115B">
      <w:footerReference w:type="default" r:id="rId18"/>
      <w:pgSz w:w="12240" w:h="15840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B9792" w14:textId="77777777" w:rsidR="00361945" w:rsidRDefault="00361945">
      <w:pPr>
        <w:spacing w:after="0" w:line="240" w:lineRule="auto"/>
      </w:pPr>
      <w:r>
        <w:separator/>
      </w:r>
    </w:p>
  </w:endnote>
  <w:endnote w:type="continuationSeparator" w:id="0">
    <w:p w14:paraId="7CF2D7DF" w14:textId="77777777" w:rsidR="00361945" w:rsidRDefault="00361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notTrueType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303D82" w14:textId="77777777" w:rsidR="00C0115B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27C297" w14:textId="77777777" w:rsidR="00361945" w:rsidRDefault="00361945">
      <w:pPr>
        <w:spacing w:after="0" w:line="240" w:lineRule="auto"/>
      </w:pPr>
      <w:r>
        <w:separator/>
      </w:r>
    </w:p>
  </w:footnote>
  <w:footnote w:type="continuationSeparator" w:id="0">
    <w:p w14:paraId="7D65D498" w14:textId="77777777" w:rsidR="00361945" w:rsidRDefault="003619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1F3BC3"/>
    <w:multiLevelType w:val="hybridMultilevel"/>
    <w:tmpl w:val="FB6AD80A"/>
    <w:lvl w:ilvl="0" w:tplc="7EEE0B26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734274"/>
    <w:multiLevelType w:val="hybridMultilevel"/>
    <w:tmpl w:val="28DC00DE"/>
    <w:lvl w:ilvl="0" w:tplc="08B453DE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1815942">
    <w:abstractNumId w:val="9"/>
  </w:num>
  <w:num w:numId="2" w16cid:durableId="2033802938">
    <w:abstractNumId w:val="10"/>
  </w:num>
  <w:num w:numId="3" w16cid:durableId="1739790582">
    <w:abstractNumId w:val="10"/>
  </w:num>
  <w:num w:numId="4" w16cid:durableId="174002477">
    <w:abstractNumId w:val="10"/>
  </w:num>
  <w:num w:numId="5" w16cid:durableId="1493373019">
    <w:abstractNumId w:val="10"/>
  </w:num>
  <w:num w:numId="6" w16cid:durableId="1001354902">
    <w:abstractNumId w:val="8"/>
  </w:num>
  <w:num w:numId="7" w16cid:durableId="1214387527">
    <w:abstractNumId w:val="12"/>
  </w:num>
  <w:num w:numId="8" w16cid:durableId="699008869">
    <w:abstractNumId w:val="7"/>
  </w:num>
  <w:num w:numId="9" w16cid:durableId="532622173">
    <w:abstractNumId w:val="6"/>
  </w:num>
  <w:num w:numId="10" w16cid:durableId="852380984">
    <w:abstractNumId w:val="5"/>
  </w:num>
  <w:num w:numId="11" w16cid:durableId="795173543">
    <w:abstractNumId w:val="4"/>
  </w:num>
  <w:num w:numId="12" w16cid:durableId="632715254">
    <w:abstractNumId w:val="3"/>
  </w:num>
  <w:num w:numId="13" w16cid:durableId="1553033817">
    <w:abstractNumId w:val="2"/>
  </w:num>
  <w:num w:numId="14" w16cid:durableId="1054158729">
    <w:abstractNumId w:val="1"/>
  </w:num>
  <w:num w:numId="15" w16cid:durableId="1524904068">
    <w:abstractNumId w:val="0"/>
  </w:num>
  <w:num w:numId="16" w16cid:durableId="10563181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AE2"/>
    <w:rsid w:val="00080AE2"/>
    <w:rsid w:val="00361945"/>
    <w:rsid w:val="00C01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EF7124"/>
  <w15:chartTrackingRefBased/>
  <w15:docId w15:val="{DD0CEB10-487C-B045-AA9C-E1A2422FD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semiHidden/>
    <w:unhideWhenUsed/>
    <w:qFormat/>
    <w:pPr>
      <w:contextualSpacing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8"/>
    <w:semiHidden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itle">
    <w:name w:val="Subtitle"/>
    <w:basedOn w:val="Normal"/>
    <w:next w:val="Author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hor">
    <w:name w:val="Author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rajborad/Library/Containers/com.microsoft.Word/Data/Library/Application%20Support/Microsoft/Office/16.0/DTS/en-IN%7bB39B2F23-94DA-4D49-817D-7B3E0BBA1D60%7d/%7bE3A1BE96-8B98-CF46-8A01-57806C652425%7dtf10002071.dotx" TargetMode="Externa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A131541-2DE1-47E4-B02C-C56562F5FA5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4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Paper with Cover and TOC.dotx</Template>
  <TotalTime>6</TotalTime>
  <Pages>6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vraj borad</cp:lastModifiedBy>
  <cp:revision>1</cp:revision>
  <dcterms:created xsi:type="dcterms:W3CDTF">2025-11-19T04:11:00Z</dcterms:created>
  <dcterms:modified xsi:type="dcterms:W3CDTF">2025-11-19T04:18:00Z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40c25c02-a5e0-48a4-913c-93e0d5121f72</vt:lpwstr>
  </property>
  <property fmtid="{D5CDD505-2E9C-101B-9397-08002B2CF9AE}" pid="3" name="ContentTypeId">
    <vt:lpwstr>0x010100012E2E405031D74DB051ADDB3D34E572</vt:lpwstr>
  </property>
  <property fmtid="{D5CDD505-2E9C-101B-9397-08002B2CF9AE}" pid="4" name="AssetID">
    <vt:lpwstr>TF10002005</vt:lpwstr>
  </property>
</Properties>
</file>